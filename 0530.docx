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8BAB" w14:textId="77777777" w:rsidR="003D3A98" w:rsidRDefault="003D3A98" w:rsidP="00775BB5">
      <w:pPr>
        <w:spacing w:line="240" w:lineRule="auto"/>
      </w:pPr>
      <w:r>
        <w:rPr>
          <w:noProof/>
        </w:rPr>
        <w:drawing>
          <wp:inline distT="0" distB="0" distL="0" distR="0" wp14:anchorId="413824F0" wp14:editId="081DB789">
            <wp:extent cx="1347245" cy="29146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42" cy="293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F388" w14:textId="77777777" w:rsidR="003D3A98" w:rsidRDefault="003D3A98" w:rsidP="00775BB5">
      <w:pPr>
        <w:spacing w:line="240" w:lineRule="auto"/>
      </w:pPr>
    </w:p>
    <w:p w14:paraId="5C2982A7" w14:textId="77777777" w:rsidR="003D3A98" w:rsidRDefault="003D3A98" w:rsidP="00775BB5">
      <w:pPr>
        <w:spacing w:line="240" w:lineRule="auto"/>
      </w:pPr>
    </w:p>
    <w:p w14:paraId="17EA30EF" w14:textId="77777777" w:rsidR="003D3A98" w:rsidRDefault="003D3A98" w:rsidP="00775BB5">
      <w:pPr>
        <w:spacing w:line="240" w:lineRule="auto"/>
      </w:pPr>
    </w:p>
    <w:p w14:paraId="2DD9260A" w14:textId="77777777" w:rsidR="003D3A98" w:rsidRDefault="003D3A98" w:rsidP="00775BB5">
      <w:pPr>
        <w:spacing w:line="240" w:lineRule="auto"/>
      </w:pPr>
    </w:p>
    <w:p w14:paraId="397A3141" w14:textId="77777777" w:rsidR="003D3A98" w:rsidRDefault="003D3A98" w:rsidP="00775BB5">
      <w:pPr>
        <w:spacing w:line="240" w:lineRule="auto"/>
      </w:pPr>
    </w:p>
    <w:p w14:paraId="2FC12B82" w14:textId="77777777" w:rsidR="003D3A98" w:rsidRDefault="003D3A98" w:rsidP="00775BB5">
      <w:pPr>
        <w:spacing w:line="240" w:lineRule="auto"/>
      </w:pPr>
    </w:p>
    <w:p w14:paraId="70BF59E6" w14:textId="77777777" w:rsidR="003D3A98" w:rsidRDefault="003D3A98" w:rsidP="00775BB5">
      <w:pPr>
        <w:spacing w:line="240" w:lineRule="auto"/>
      </w:pPr>
    </w:p>
    <w:p w14:paraId="38D6024B" w14:textId="77777777" w:rsidR="003D3A98" w:rsidRDefault="003D3A98" w:rsidP="00775BB5">
      <w:pPr>
        <w:spacing w:line="240" w:lineRule="auto"/>
      </w:pPr>
    </w:p>
    <w:p w14:paraId="231B11E9" w14:textId="77777777" w:rsidR="003D3A98" w:rsidRDefault="003D3A98" w:rsidP="00775BB5">
      <w:pPr>
        <w:spacing w:line="240" w:lineRule="auto"/>
      </w:pPr>
    </w:p>
    <w:p w14:paraId="47A4F5AD" w14:textId="77777777" w:rsidR="003D3A98" w:rsidRDefault="003D3A98" w:rsidP="00775BB5">
      <w:pPr>
        <w:spacing w:line="240" w:lineRule="auto"/>
      </w:pPr>
    </w:p>
    <w:p w14:paraId="0CB90B9D" w14:textId="77777777" w:rsidR="003D3A98" w:rsidRDefault="003D3A98" w:rsidP="00775BB5">
      <w:pPr>
        <w:spacing w:line="240" w:lineRule="auto"/>
      </w:pPr>
    </w:p>
    <w:p w14:paraId="29E34A85" w14:textId="77777777" w:rsidR="003D3A98" w:rsidRDefault="003D3A98" w:rsidP="00775BB5">
      <w:pPr>
        <w:spacing w:line="240" w:lineRule="auto"/>
      </w:pPr>
    </w:p>
    <w:p w14:paraId="36A0C1CC" w14:textId="77777777" w:rsidR="003D3A98" w:rsidRDefault="003D3A98" w:rsidP="00775BB5">
      <w:pPr>
        <w:spacing w:line="240" w:lineRule="auto"/>
      </w:pPr>
    </w:p>
    <w:p w14:paraId="7ACA83C3" w14:textId="77777777" w:rsidR="003D3A98" w:rsidRDefault="003D3A98" w:rsidP="00775BB5">
      <w:pPr>
        <w:spacing w:line="240" w:lineRule="auto"/>
      </w:pPr>
    </w:p>
    <w:p w14:paraId="6334AE8A" w14:textId="77777777" w:rsidR="003D3A98" w:rsidRDefault="003D3A98" w:rsidP="00775BB5">
      <w:pPr>
        <w:spacing w:line="240" w:lineRule="auto"/>
      </w:pPr>
    </w:p>
    <w:p w14:paraId="57A18A6B" w14:textId="66378417" w:rsidR="00152B8F" w:rsidRDefault="003D3A98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1EDD871" wp14:editId="4B3D06BC">
            <wp:extent cx="1303217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21" cy="28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4AD5" w14:textId="27B75BC1" w:rsidR="00C2212D" w:rsidRDefault="00C2212D" w:rsidP="00775BB5">
      <w:pPr>
        <w:spacing w:line="240" w:lineRule="auto"/>
      </w:pPr>
    </w:p>
    <w:p w14:paraId="4047B0D6" w14:textId="1957E4A6" w:rsidR="00C2212D" w:rsidRDefault="00C2212D" w:rsidP="00775BB5">
      <w:pPr>
        <w:spacing w:line="240" w:lineRule="auto"/>
      </w:pPr>
    </w:p>
    <w:p w14:paraId="5BEB8527" w14:textId="756002A1" w:rsidR="00C2212D" w:rsidRDefault="00C2212D" w:rsidP="00775BB5">
      <w:pPr>
        <w:spacing w:line="240" w:lineRule="auto"/>
      </w:pPr>
    </w:p>
    <w:p w14:paraId="7F51D60B" w14:textId="018D5212" w:rsidR="00C2212D" w:rsidRDefault="00C2212D" w:rsidP="00775BB5">
      <w:pPr>
        <w:spacing w:line="240" w:lineRule="auto"/>
      </w:pPr>
    </w:p>
    <w:p w14:paraId="25922993" w14:textId="7351A63F" w:rsidR="00C2212D" w:rsidRDefault="00C2212D" w:rsidP="00775BB5">
      <w:pPr>
        <w:spacing w:line="240" w:lineRule="auto"/>
      </w:pPr>
    </w:p>
    <w:p w14:paraId="1E63ACEC" w14:textId="70ED9680" w:rsidR="00C2212D" w:rsidRDefault="00C2212D" w:rsidP="00775BB5">
      <w:pPr>
        <w:spacing w:line="240" w:lineRule="auto"/>
      </w:pPr>
    </w:p>
    <w:p w14:paraId="65B39240" w14:textId="34FE94DE" w:rsidR="00C2212D" w:rsidRDefault="00C2212D" w:rsidP="00775BB5">
      <w:pPr>
        <w:spacing w:line="240" w:lineRule="auto"/>
      </w:pPr>
    </w:p>
    <w:p w14:paraId="25A1C68B" w14:textId="4A4A7752" w:rsidR="00C2212D" w:rsidRDefault="00C2212D" w:rsidP="00775BB5">
      <w:pPr>
        <w:spacing w:line="240" w:lineRule="auto"/>
      </w:pPr>
    </w:p>
    <w:p w14:paraId="25D060CE" w14:textId="461E7469" w:rsidR="00C2212D" w:rsidRDefault="00C2212D" w:rsidP="00775BB5">
      <w:pPr>
        <w:spacing w:line="240" w:lineRule="auto"/>
      </w:pPr>
    </w:p>
    <w:p w14:paraId="1964B51E" w14:textId="4784F2A0" w:rsidR="00C2212D" w:rsidRDefault="00C2212D" w:rsidP="00775BB5">
      <w:pPr>
        <w:spacing w:line="240" w:lineRule="auto"/>
      </w:pPr>
    </w:p>
    <w:p w14:paraId="525CBCD7" w14:textId="4AC56058" w:rsidR="00C2212D" w:rsidRDefault="00C2212D" w:rsidP="00775BB5">
      <w:pPr>
        <w:spacing w:line="240" w:lineRule="auto"/>
      </w:pPr>
    </w:p>
    <w:p w14:paraId="110DDA73" w14:textId="5B823662" w:rsidR="00C2212D" w:rsidRDefault="00C2212D" w:rsidP="00775BB5">
      <w:pPr>
        <w:spacing w:line="240" w:lineRule="auto"/>
      </w:pPr>
    </w:p>
    <w:p w14:paraId="2D6D27D1" w14:textId="4F9D4B13" w:rsidR="00C2212D" w:rsidRDefault="00C2212D" w:rsidP="00775BB5">
      <w:pPr>
        <w:spacing w:line="240" w:lineRule="auto"/>
      </w:pPr>
    </w:p>
    <w:p w14:paraId="6056030C" w14:textId="5EBFD9D2" w:rsidR="00C2212D" w:rsidRDefault="00C2212D" w:rsidP="00775BB5">
      <w:pPr>
        <w:spacing w:line="240" w:lineRule="auto"/>
      </w:pPr>
    </w:p>
    <w:p w14:paraId="01142DCD" w14:textId="7E2DC326" w:rsidR="00C2212D" w:rsidRDefault="00C2212D" w:rsidP="00775BB5">
      <w:pPr>
        <w:spacing w:line="240" w:lineRule="auto"/>
      </w:pPr>
    </w:p>
    <w:p w14:paraId="3CA4730E" w14:textId="0BDEB4D5" w:rsidR="00C2212D" w:rsidRDefault="00C2212D" w:rsidP="00775BB5">
      <w:pPr>
        <w:spacing w:line="240" w:lineRule="auto"/>
      </w:pPr>
    </w:p>
    <w:p w14:paraId="79CC138F" w14:textId="77777777" w:rsidR="00C2212D" w:rsidRDefault="00C2212D" w:rsidP="00775BB5">
      <w:pPr>
        <w:spacing w:line="240" w:lineRule="auto"/>
        <w:rPr>
          <w:rFonts w:hint="eastAsia"/>
        </w:rPr>
      </w:pPr>
    </w:p>
    <w:p w14:paraId="06BB29B1" w14:textId="77777777" w:rsidR="00C2212D" w:rsidRDefault="00C2212D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DF9CB29" wp14:editId="21E34AC0">
            <wp:extent cx="1587500" cy="34344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67" cy="34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5EA1" w14:textId="77777777" w:rsidR="00C2212D" w:rsidRDefault="00C2212D" w:rsidP="00775BB5">
      <w:pPr>
        <w:spacing w:line="240" w:lineRule="auto"/>
      </w:pPr>
    </w:p>
    <w:p w14:paraId="4E6A0C62" w14:textId="77777777" w:rsidR="00C2212D" w:rsidRDefault="00C2212D" w:rsidP="00775BB5">
      <w:pPr>
        <w:spacing w:line="240" w:lineRule="auto"/>
      </w:pPr>
    </w:p>
    <w:p w14:paraId="59F5D8D6" w14:textId="77777777" w:rsidR="00C2212D" w:rsidRDefault="00C2212D" w:rsidP="00775BB5">
      <w:pPr>
        <w:spacing w:line="240" w:lineRule="auto"/>
      </w:pPr>
    </w:p>
    <w:p w14:paraId="6F3CC3A7" w14:textId="77777777" w:rsidR="00C2212D" w:rsidRDefault="00C2212D" w:rsidP="00775BB5">
      <w:pPr>
        <w:spacing w:line="240" w:lineRule="auto"/>
      </w:pPr>
    </w:p>
    <w:p w14:paraId="4AB9FAC3" w14:textId="77777777" w:rsidR="00C2212D" w:rsidRDefault="00C2212D" w:rsidP="00775BB5">
      <w:pPr>
        <w:spacing w:line="240" w:lineRule="auto"/>
      </w:pPr>
    </w:p>
    <w:p w14:paraId="3A8FB7E8" w14:textId="77777777" w:rsidR="00C2212D" w:rsidRDefault="00C2212D" w:rsidP="00775BB5">
      <w:pPr>
        <w:spacing w:line="240" w:lineRule="auto"/>
      </w:pPr>
    </w:p>
    <w:p w14:paraId="287086B5" w14:textId="77777777" w:rsidR="00C2212D" w:rsidRDefault="00C2212D" w:rsidP="00775BB5">
      <w:pPr>
        <w:spacing w:line="240" w:lineRule="auto"/>
      </w:pPr>
    </w:p>
    <w:p w14:paraId="3071173C" w14:textId="77777777" w:rsidR="00C2212D" w:rsidRDefault="00C2212D" w:rsidP="00775BB5">
      <w:pPr>
        <w:spacing w:line="240" w:lineRule="auto"/>
      </w:pPr>
    </w:p>
    <w:p w14:paraId="5DADC0F1" w14:textId="77777777" w:rsidR="00C2212D" w:rsidRDefault="00C2212D" w:rsidP="00775BB5">
      <w:pPr>
        <w:spacing w:line="240" w:lineRule="auto"/>
      </w:pPr>
    </w:p>
    <w:p w14:paraId="548D4B11" w14:textId="77777777" w:rsidR="00C2212D" w:rsidRDefault="00C2212D" w:rsidP="00775BB5">
      <w:pPr>
        <w:spacing w:line="240" w:lineRule="auto"/>
      </w:pPr>
    </w:p>
    <w:p w14:paraId="652EAD0C" w14:textId="77777777" w:rsidR="00C2212D" w:rsidRDefault="00C2212D" w:rsidP="00775BB5">
      <w:pPr>
        <w:spacing w:line="240" w:lineRule="auto"/>
      </w:pPr>
    </w:p>
    <w:p w14:paraId="1B829E7D" w14:textId="77777777" w:rsidR="00C2212D" w:rsidRDefault="00C2212D" w:rsidP="00775BB5">
      <w:pPr>
        <w:spacing w:line="240" w:lineRule="auto"/>
      </w:pPr>
    </w:p>
    <w:p w14:paraId="0B63CBA8" w14:textId="77777777" w:rsidR="00C2212D" w:rsidRDefault="00C2212D" w:rsidP="00775BB5">
      <w:pPr>
        <w:spacing w:line="240" w:lineRule="auto"/>
      </w:pPr>
    </w:p>
    <w:p w14:paraId="67546A85" w14:textId="77777777" w:rsidR="00C2212D" w:rsidRDefault="00C2212D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2F3C89A" wp14:editId="4DF67737">
            <wp:extent cx="1608475" cy="3479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051" cy="35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F39C" w14:textId="77777777" w:rsidR="00C2212D" w:rsidRDefault="00C2212D" w:rsidP="00775BB5">
      <w:pPr>
        <w:spacing w:line="240" w:lineRule="auto"/>
      </w:pPr>
    </w:p>
    <w:p w14:paraId="22009086" w14:textId="77777777" w:rsidR="00C2212D" w:rsidRDefault="00C2212D" w:rsidP="00775BB5">
      <w:pPr>
        <w:spacing w:line="240" w:lineRule="auto"/>
      </w:pPr>
    </w:p>
    <w:p w14:paraId="61977AC0" w14:textId="77777777" w:rsidR="00C2212D" w:rsidRDefault="00C2212D" w:rsidP="00775BB5">
      <w:pPr>
        <w:spacing w:line="240" w:lineRule="auto"/>
      </w:pPr>
    </w:p>
    <w:p w14:paraId="268E8979" w14:textId="77777777" w:rsidR="00C2212D" w:rsidRDefault="00C2212D" w:rsidP="00775BB5">
      <w:pPr>
        <w:spacing w:line="240" w:lineRule="auto"/>
      </w:pPr>
    </w:p>
    <w:p w14:paraId="417BE04E" w14:textId="77777777" w:rsidR="00C2212D" w:rsidRDefault="00C2212D" w:rsidP="00775BB5">
      <w:pPr>
        <w:spacing w:line="240" w:lineRule="auto"/>
      </w:pPr>
    </w:p>
    <w:p w14:paraId="179DC0B1" w14:textId="77777777" w:rsidR="00C2212D" w:rsidRDefault="00C2212D" w:rsidP="00775BB5">
      <w:pPr>
        <w:spacing w:line="240" w:lineRule="auto"/>
      </w:pPr>
    </w:p>
    <w:p w14:paraId="0FE5F1A7" w14:textId="77777777" w:rsidR="00C2212D" w:rsidRDefault="00C2212D" w:rsidP="00775BB5">
      <w:pPr>
        <w:spacing w:line="240" w:lineRule="auto"/>
      </w:pPr>
    </w:p>
    <w:p w14:paraId="20C2D221" w14:textId="77777777" w:rsidR="00C2212D" w:rsidRDefault="00C2212D" w:rsidP="00775BB5">
      <w:pPr>
        <w:spacing w:line="240" w:lineRule="auto"/>
      </w:pPr>
    </w:p>
    <w:p w14:paraId="4F33C9CB" w14:textId="77777777" w:rsidR="00C2212D" w:rsidRDefault="00C2212D" w:rsidP="00775BB5">
      <w:pPr>
        <w:spacing w:line="240" w:lineRule="auto"/>
      </w:pPr>
    </w:p>
    <w:p w14:paraId="48552C18" w14:textId="77777777" w:rsidR="00C2212D" w:rsidRDefault="00C2212D" w:rsidP="00775BB5">
      <w:pPr>
        <w:spacing w:line="240" w:lineRule="auto"/>
      </w:pPr>
    </w:p>
    <w:p w14:paraId="62EFE3C6" w14:textId="77777777" w:rsidR="00C2212D" w:rsidRDefault="00C2212D" w:rsidP="00775BB5">
      <w:pPr>
        <w:spacing w:line="240" w:lineRule="auto"/>
      </w:pPr>
    </w:p>
    <w:p w14:paraId="703C585F" w14:textId="77777777" w:rsidR="00C2212D" w:rsidRDefault="00C2212D" w:rsidP="00775BB5">
      <w:pPr>
        <w:spacing w:line="240" w:lineRule="auto"/>
      </w:pPr>
    </w:p>
    <w:p w14:paraId="531A648E" w14:textId="77777777" w:rsidR="00C2212D" w:rsidRDefault="00C2212D" w:rsidP="00775BB5">
      <w:pPr>
        <w:spacing w:line="240" w:lineRule="auto"/>
      </w:pPr>
    </w:p>
    <w:p w14:paraId="5F8E016A" w14:textId="77777777" w:rsidR="00C2212D" w:rsidRDefault="00C2212D" w:rsidP="00775BB5">
      <w:pPr>
        <w:spacing w:line="240" w:lineRule="auto"/>
      </w:pPr>
    </w:p>
    <w:p w14:paraId="5660497A" w14:textId="77777777" w:rsidR="00C2212D" w:rsidRDefault="00C2212D" w:rsidP="00775BB5">
      <w:pPr>
        <w:spacing w:line="240" w:lineRule="auto"/>
      </w:pPr>
    </w:p>
    <w:p w14:paraId="46739A9B" w14:textId="65D924A9" w:rsidR="00C2212D" w:rsidRDefault="00C2212D" w:rsidP="00775BB5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5A516" wp14:editId="4C03F91E">
            <wp:extent cx="1640762" cy="3549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66" cy="358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1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7F82" w14:textId="77777777" w:rsidR="001E43DD" w:rsidRDefault="001E43DD">
      <w:r>
        <w:separator/>
      </w:r>
    </w:p>
  </w:endnote>
  <w:endnote w:type="continuationSeparator" w:id="0">
    <w:p w14:paraId="2B001712" w14:textId="77777777" w:rsidR="001E43DD" w:rsidRDefault="001E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8B4D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02B4CEE" w14:textId="77777777" w:rsidTr="0075012D">
      <w:trPr>
        <w:trHeight w:val="257"/>
      </w:trPr>
      <w:tc>
        <w:tcPr>
          <w:tcW w:w="1760" w:type="pct"/>
        </w:tcPr>
        <w:p w14:paraId="28A1FE3C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D3A98">
            <w:rPr>
              <w:noProof/>
            </w:rPr>
            <w:t>2024-5-30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9A31C36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317E2A58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83333EF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133D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F947" w14:textId="77777777" w:rsidR="001E43DD" w:rsidRDefault="001E43DD">
      <w:r>
        <w:separator/>
      </w:r>
    </w:p>
  </w:footnote>
  <w:footnote w:type="continuationSeparator" w:id="0">
    <w:p w14:paraId="11AC3115" w14:textId="77777777" w:rsidR="001E43DD" w:rsidRDefault="001E4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012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015D65F5" w14:textId="77777777">
      <w:trPr>
        <w:cantSplit/>
        <w:trHeight w:hRule="exact" w:val="782"/>
      </w:trPr>
      <w:tc>
        <w:tcPr>
          <w:tcW w:w="500" w:type="pct"/>
        </w:tcPr>
        <w:p w14:paraId="2707351F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3AA49093" wp14:editId="564B3BE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5A8DB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08F02F90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771D15C8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21B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1E43DD"/>
    <w:rsid w:val="003055E4"/>
    <w:rsid w:val="00307760"/>
    <w:rsid w:val="00322719"/>
    <w:rsid w:val="003D3A98"/>
    <w:rsid w:val="00425F62"/>
    <w:rsid w:val="0052233A"/>
    <w:rsid w:val="00634265"/>
    <w:rsid w:val="007162BA"/>
    <w:rsid w:val="0075012D"/>
    <w:rsid w:val="00775BB5"/>
    <w:rsid w:val="00780144"/>
    <w:rsid w:val="00C2212D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9B90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3</TotalTime>
  <Pages>5</Pages>
  <Words>10</Words>
  <Characters>60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chenhaoyue (A)</dc:creator>
  <cp:keywords/>
  <dc:description/>
  <cp:lastModifiedBy>chenhaoyue (A)</cp:lastModifiedBy>
  <cp:revision>5</cp:revision>
  <dcterms:created xsi:type="dcterms:W3CDTF">2019-07-19T03:06:00Z</dcterms:created>
  <dcterms:modified xsi:type="dcterms:W3CDTF">2024-05-29T16:42:00Z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(3)gQmgBvGQYME5IIEhvUTuwAokw3PVe2LyOpqHQotxSlPYuyyFII6cIVTCmPyoLVlX2zzvK147
RVAjCy0WgYkqTsAlmficGIGYQS0rzwpYmaLoqu8daJDAQB6inHQ8Ion5tB0lkd13UuuROqdk
oqPpTpLRJFVUBT9XECPEAl53Sc8a/UBQNhRQv7o4ID2TkSbRHsFJlI6AHph7cwJt/PJeUJx6
GJl6Ngp9tWdo0j8hc7</vt:lpwstr>
  </property>
  <property fmtid="{D5CDD505-2E9C-101B-9397-08002B2CF9AE}" pid="7" name="_2015_ms_pID_7253431">
    <vt:lpwstr>wnbrUOpEvQ3GvzR9GqxNLvvCO8HmU3oQUQTNdkC/Fu23uHgS0YB+eK
fhNQyl1TZdF0NPuPS7SrLIQTHqp2Of++/QWf0gCwd1WDS5Gto4ERv7mtBSbT1S3+YupsJlyN
hnX64zYu7q8okU7Hy6QCSGECw2nfg5neT3e5eSwo6eXvvrUFgOYp5Ykn5aqdcZvDCUsxv7II
54cRmuO9qubjX0isUJcHzTyXqshUFQ3tN5//</vt:lpwstr>
  </property>
  <property fmtid="{D5CDD505-2E9C-101B-9397-08002B2CF9AE}" pid="8" name="_2015_ms_pID_7253432">
    <vt:lpwstr>uIuiK/tU2/r2HoEElco5AjM=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