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75D4" w14:textId="6D6B8609" w:rsidR="00152B8F" w:rsidRDefault="0075582B" w:rsidP="00775BB5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27408C" wp14:editId="4B4D3EB5">
            <wp:simplePos x="1143000" y="1149350"/>
            <wp:positionH relativeFrom="margin">
              <wp:align>left</wp:align>
            </wp:positionH>
            <wp:positionV relativeFrom="paragraph">
              <wp:align>top</wp:align>
            </wp:positionV>
            <wp:extent cx="2177415" cy="47117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5101F0C5" w14:textId="527E85D0" w:rsidR="0075582B" w:rsidRDefault="0075582B" w:rsidP="00775BB5">
      <w:pPr>
        <w:spacing w:line="240" w:lineRule="auto"/>
      </w:pPr>
    </w:p>
    <w:p w14:paraId="5AE06B01" w14:textId="6E75FB86" w:rsidR="0075582B" w:rsidRDefault="0075582B" w:rsidP="00775BB5">
      <w:pPr>
        <w:spacing w:line="240" w:lineRule="auto"/>
      </w:pPr>
    </w:p>
    <w:p w14:paraId="3F3F2EAD" w14:textId="75EE8B5F" w:rsidR="0075582B" w:rsidRDefault="0075582B" w:rsidP="00775BB5">
      <w:pPr>
        <w:spacing w:line="240" w:lineRule="auto"/>
      </w:pPr>
    </w:p>
    <w:p w14:paraId="5B65A443" w14:textId="655B75C7" w:rsidR="0075582B" w:rsidRDefault="0075582B" w:rsidP="00775BB5">
      <w:pPr>
        <w:spacing w:line="240" w:lineRule="auto"/>
      </w:pPr>
    </w:p>
    <w:p w14:paraId="00C25286" w14:textId="39E4A27E" w:rsidR="0075582B" w:rsidRDefault="0075582B" w:rsidP="00775BB5">
      <w:pPr>
        <w:spacing w:line="240" w:lineRule="auto"/>
      </w:pPr>
    </w:p>
    <w:p w14:paraId="133A7E04" w14:textId="46010DE9" w:rsidR="0075582B" w:rsidRDefault="0075582B" w:rsidP="00775BB5">
      <w:pPr>
        <w:spacing w:line="240" w:lineRule="auto"/>
      </w:pPr>
    </w:p>
    <w:p w14:paraId="317F6ECC" w14:textId="00CA6912" w:rsidR="0075582B" w:rsidRDefault="0075582B" w:rsidP="00775BB5">
      <w:pPr>
        <w:spacing w:line="240" w:lineRule="auto"/>
      </w:pPr>
    </w:p>
    <w:p w14:paraId="702D8CA9" w14:textId="1E7A2749" w:rsidR="0075582B" w:rsidRDefault="0075582B" w:rsidP="00775BB5">
      <w:pPr>
        <w:spacing w:line="240" w:lineRule="auto"/>
      </w:pPr>
    </w:p>
    <w:p w14:paraId="4F41CC26" w14:textId="2A41A339" w:rsidR="0075582B" w:rsidRDefault="0075582B" w:rsidP="00775BB5">
      <w:pPr>
        <w:spacing w:line="240" w:lineRule="auto"/>
      </w:pPr>
    </w:p>
    <w:p w14:paraId="331F9E3F" w14:textId="5F0696E0" w:rsidR="0075582B" w:rsidRDefault="0075582B" w:rsidP="00775BB5">
      <w:pPr>
        <w:spacing w:line="240" w:lineRule="auto"/>
      </w:pPr>
    </w:p>
    <w:p w14:paraId="1AD6EDDD" w14:textId="426FECA2" w:rsidR="0075582B" w:rsidRDefault="0075582B" w:rsidP="00775BB5">
      <w:pPr>
        <w:spacing w:line="240" w:lineRule="auto"/>
      </w:pPr>
    </w:p>
    <w:p w14:paraId="5AD5E947" w14:textId="5B632E3F" w:rsidR="0075582B" w:rsidRDefault="0075582B" w:rsidP="00775BB5">
      <w:pPr>
        <w:spacing w:line="240" w:lineRule="auto"/>
      </w:pPr>
    </w:p>
    <w:p w14:paraId="06F1FE7B" w14:textId="0CBC7520" w:rsidR="0075582B" w:rsidRDefault="0075582B" w:rsidP="00775BB5">
      <w:pPr>
        <w:spacing w:line="240" w:lineRule="auto"/>
      </w:pPr>
    </w:p>
    <w:p w14:paraId="34E60832" w14:textId="77D52926" w:rsidR="0075582B" w:rsidRDefault="0075582B" w:rsidP="00775BB5">
      <w:pPr>
        <w:spacing w:line="240" w:lineRule="auto"/>
      </w:pPr>
    </w:p>
    <w:p w14:paraId="47987F7B" w14:textId="405F6215" w:rsidR="0075582B" w:rsidRDefault="0075582B" w:rsidP="00775BB5">
      <w:pPr>
        <w:spacing w:line="240" w:lineRule="auto"/>
      </w:pPr>
    </w:p>
    <w:p w14:paraId="264295A6" w14:textId="6373C8DC" w:rsidR="0075582B" w:rsidRDefault="0075582B" w:rsidP="00775BB5">
      <w:pPr>
        <w:spacing w:line="240" w:lineRule="auto"/>
      </w:pPr>
    </w:p>
    <w:p w14:paraId="6BED8BAB" w14:textId="1314009B" w:rsidR="0075582B" w:rsidRDefault="0075582B" w:rsidP="00775BB5">
      <w:pPr>
        <w:spacing w:line="240" w:lineRule="auto"/>
      </w:pPr>
    </w:p>
    <w:p w14:paraId="482BBFE4" w14:textId="516D754E" w:rsidR="0075582B" w:rsidRDefault="0075582B" w:rsidP="00775BB5">
      <w:pPr>
        <w:spacing w:line="240" w:lineRule="auto"/>
      </w:pPr>
    </w:p>
    <w:p w14:paraId="6F3A0541" w14:textId="3BC0DF8A" w:rsidR="0075582B" w:rsidRDefault="0075582B" w:rsidP="00775BB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FFA7D2D" wp14:editId="3F2CFBB3">
            <wp:extent cx="1640762" cy="354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158" cy="35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7EFB" w14:textId="57622BE0" w:rsidR="0075582B" w:rsidRDefault="0075582B" w:rsidP="00775BB5">
      <w:pPr>
        <w:spacing w:line="240" w:lineRule="auto"/>
      </w:pPr>
    </w:p>
    <w:p w14:paraId="6C3A08A4" w14:textId="096A5FD6" w:rsidR="0075582B" w:rsidRDefault="0075582B" w:rsidP="00775BB5">
      <w:pPr>
        <w:spacing w:line="240" w:lineRule="auto"/>
      </w:pPr>
    </w:p>
    <w:p w14:paraId="50EB49B7" w14:textId="6D77DB6D" w:rsidR="0075582B" w:rsidRDefault="0075582B" w:rsidP="00775BB5">
      <w:pPr>
        <w:spacing w:line="240" w:lineRule="auto"/>
      </w:pPr>
    </w:p>
    <w:p w14:paraId="2A29DEA8" w14:textId="234FA8D4" w:rsidR="0075582B" w:rsidRDefault="0075582B" w:rsidP="00775BB5">
      <w:pPr>
        <w:spacing w:line="240" w:lineRule="auto"/>
      </w:pPr>
    </w:p>
    <w:p w14:paraId="420C7FAB" w14:textId="748A94DD" w:rsidR="0075582B" w:rsidRDefault="0075582B" w:rsidP="00775BB5">
      <w:pPr>
        <w:spacing w:line="240" w:lineRule="auto"/>
      </w:pPr>
    </w:p>
    <w:p w14:paraId="037DE903" w14:textId="1060BBFC" w:rsidR="0075582B" w:rsidRDefault="0075582B" w:rsidP="00775BB5">
      <w:pPr>
        <w:spacing w:line="240" w:lineRule="auto"/>
      </w:pPr>
    </w:p>
    <w:p w14:paraId="6A18663F" w14:textId="45176577" w:rsidR="0075582B" w:rsidRDefault="0075582B" w:rsidP="00775BB5">
      <w:pPr>
        <w:spacing w:line="240" w:lineRule="auto"/>
      </w:pPr>
    </w:p>
    <w:p w14:paraId="2D9C5342" w14:textId="6132DA53" w:rsidR="0075582B" w:rsidRDefault="0075582B" w:rsidP="00775BB5">
      <w:pPr>
        <w:spacing w:line="240" w:lineRule="auto"/>
      </w:pPr>
    </w:p>
    <w:p w14:paraId="76EE89B3" w14:textId="38259948" w:rsidR="0075582B" w:rsidRDefault="0075582B" w:rsidP="00775BB5">
      <w:pPr>
        <w:spacing w:line="240" w:lineRule="auto"/>
      </w:pPr>
    </w:p>
    <w:p w14:paraId="15761F5F" w14:textId="6F9E4C89" w:rsidR="0075582B" w:rsidRDefault="0075582B" w:rsidP="00775BB5">
      <w:pPr>
        <w:spacing w:line="240" w:lineRule="auto"/>
      </w:pPr>
    </w:p>
    <w:p w14:paraId="26EB197C" w14:textId="243D6B50" w:rsidR="0075582B" w:rsidRDefault="0075582B" w:rsidP="00775BB5">
      <w:pPr>
        <w:spacing w:line="240" w:lineRule="auto"/>
      </w:pPr>
    </w:p>
    <w:p w14:paraId="634A978E" w14:textId="3FA504F8" w:rsidR="0075582B" w:rsidRDefault="0075582B" w:rsidP="00775BB5">
      <w:pPr>
        <w:spacing w:line="240" w:lineRule="auto"/>
      </w:pPr>
    </w:p>
    <w:p w14:paraId="38BC6487" w14:textId="2E695EFE" w:rsidR="0075582B" w:rsidRDefault="0075582B" w:rsidP="00775BB5">
      <w:pPr>
        <w:spacing w:line="240" w:lineRule="auto"/>
      </w:pPr>
    </w:p>
    <w:p w14:paraId="1B6E08D9" w14:textId="675626C0" w:rsidR="0075582B" w:rsidRDefault="0075582B" w:rsidP="00775BB5">
      <w:pPr>
        <w:spacing w:line="240" w:lineRule="auto"/>
      </w:pPr>
    </w:p>
    <w:p w14:paraId="6F197D3F" w14:textId="3FE6D080" w:rsidR="0075582B" w:rsidRDefault="0075582B" w:rsidP="00775BB5">
      <w:pPr>
        <w:spacing w:line="240" w:lineRule="auto"/>
      </w:pPr>
    </w:p>
    <w:p w14:paraId="14D986A9" w14:textId="780FB1CC" w:rsidR="0075582B" w:rsidRDefault="0075582B" w:rsidP="00775BB5">
      <w:pPr>
        <w:spacing w:line="240" w:lineRule="auto"/>
      </w:pPr>
    </w:p>
    <w:p w14:paraId="0D24C5FD" w14:textId="56CC3D85" w:rsidR="0075582B" w:rsidRDefault="0075582B" w:rsidP="00775BB5">
      <w:pPr>
        <w:spacing w:line="240" w:lineRule="auto"/>
      </w:pPr>
    </w:p>
    <w:p w14:paraId="74610383" w14:textId="48D09D85" w:rsidR="0075582B" w:rsidRDefault="0075582B" w:rsidP="00775BB5">
      <w:pPr>
        <w:spacing w:line="240" w:lineRule="auto"/>
      </w:pPr>
    </w:p>
    <w:p w14:paraId="0637C492" w14:textId="247CD2EF" w:rsidR="0075582B" w:rsidRDefault="0075582B" w:rsidP="00775BB5">
      <w:pPr>
        <w:spacing w:line="240" w:lineRule="auto"/>
      </w:pPr>
    </w:p>
    <w:p w14:paraId="63B4CFA6" w14:textId="2A8EEF51" w:rsidR="0075582B" w:rsidRDefault="0075582B" w:rsidP="00775BB5">
      <w:pPr>
        <w:spacing w:line="240" w:lineRule="auto"/>
      </w:pPr>
    </w:p>
    <w:p w14:paraId="487FD25D" w14:textId="6AB60EC0" w:rsidR="0075582B" w:rsidRDefault="0075582B" w:rsidP="00775BB5">
      <w:pPr>
        <w:spacing w:line="240" w:lineRule="auto"/>
      </w:pPr>
    </w:p>
    <w:p w14:paraId="6560DB33" w14:textId="4FC6329B" w:rsidR="0075582B" w:rsidRDefault="0075582B" w:rsidP="00775BB5">
      <w:pPr>
        <w:spacing w:line="240" w:lineRule="auto"/>
      </w:pPr>
    </w:p>
    <w:p w14:paraId="0190408D" w14:textId="16090557" w:rsidR="0075582B" w:rsidRDefault="0075582B" w:rsidP="00775BB5">
      <w:pPr>
        <w:spacing w:line="240" w:lineRule="auto"/>
      </w:pPr>
    </w:p>
    <w:p w14:paraId="731EA336" w14:textId="79683454" w:rsidR="0075582B" w:rsidRDefault="0075582B" w:rsidP="00775BB5">
      <w:pPr>
        <w:spacing w:line="240" w:lineRule="auto"/>
      </w:pPr>
    </w:p>
    <w:p w14:paraId="4EF27DF4" w14:textId="0984000C" w:rsidR="0075582B" w:rsidRDefault="0075582B" w:rsidP="00775BB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13B9E59" wp14:editId="4018911E">
            <wp:extent cx="1714500" cy="370917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32" cy="371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7F2A" w14:textId="05E64B18" w:rsidR="0075582B" w:rsidRDefault="0075582B" w:rsidP="00775BB5">
      <w:pPr>
        <w:spacing w:line="240" w:lineRule="auto"/>
      </w:pPr>
    </w:p>
    <w:p w14:paraId="6EDB9442" w14:textId="78D39F2F" w:rsidR="0075582B" w:rsidRDefault="0075582B" w:rsidP="00775BB5">
      <w:pPr>
        <w:spacing w:line="240" w:lineRule="auto"/>
      </w:pPr>
    </w:p>
    <w:p w14:paraId="698ECDF9" w14:textId="2680CC0F" w:rsidR="0075582B" w:rsidRDefault="0075582B" w:rsidP="00775BB5">
      <w:pPr>
        <w:spacing w:line="240" w:lineRule="auto"/>
      </w:pPr>
    </w:p>
    <w:p w14:paraId="362125EE" w14:textId="30B8E411" w:rsidR="0075582B" w:rsidRDefault="0075582B" w:rsidP="00775BB5">
      <w:pPr>
        <w:spacing w:line="240" w:lineRule="auto"/>
      </w:pPr>
    </w:p>
    <w:p w14:paraId="40123A64" w14:textId="1656DC7B" w:rsidR="0075582B" w:rsidRDefault="0075582B" w:rsidP="00775BB5">
      <w:pPr>
        <w:spacing w:line="240" w:lineRule="auto"/>
      </w:pPr>
    </w:p>
    <w:p w14:paraId="1D551F78" w14:textId="65A50EB1" w:rsidR="0075582B" w:rsidRDefault="0075582B" w:rsidP="00775BB5">
      <w:pPr>
        <w:spacing w:line="240" w:lineRule="auto"/>
      </w:pPr>
    </w:p>
    <w:p w14:paraId="08317CD0" w14:textId="6D8DE93D" w:rsidR="0075582B" w:rsidRDefault="0075582B" w:rsidP="00775BB5">
      <w:pPr>
        <w:spacing w:line="240" w:lineRule="auto"/>
      </w:pPr>
    </w:p>
    <w:p w14:paraId="7839B368" w14:textId="58A48C80" w:rsidR="0075582B" w:rsidRDefault="0075582B" w:rsidP="00775BB5">
      <w:pPr>
        <w:spacing w:line="240" w:lineRule="auto"/>
      </w:pPr>
    </w:p>
    <w:p w14:paraId="3BAEDDBF" w14:textId="3E7DBAA9" w:rsidR="0075582B" w:rsidRDefault="0075582B" w:rsidP="00775BB5">
      <w:pPr>
        <w:spacing w:line="240" w:lineRule="auto"/>
      </w:pPr>
    </w:p>
    <w:p w14:paraId="786EA9CD" w14:textId="48751775" w:rsidR="0075582B" w:rsidRDefault="0075582B" w:rsidP="00775BB5">
      <w:pPr>
        <w:spacing w:line="240" w:lineRule="auto"/>
      </w:pPr>
    </w:p>
    <w:p w14:paraId="4F11B241" w14:textId="74F03DC7" w:rsidR="0075582B" w:rsidRDefault="0075582B" w:rsidP="00775BB5">
      <w:pPr>
        <w:spacing w:line="240" w:lineRule="auto"/>
      </w:pPr>
    </w:p>
    <w:p w14:paraId="3F7EF726" w14:textId="04DC5063" w:rsidR="0075582B" w:rsidRDefault="0075582B" w:rsidP="00775BB5">
      <w:pPr>
        <w:spacing w:line="240" w:lineRule="auto"/>
      </w:pPr>
    </w:p>
    <w:p w14:paraId="1304A8CE" w14:textId="34CC9B36" w:rsidR="0075582B" w:rsidRDefault="0075582B" w:rsidP="00775BB5">
      <w:pPr>
        <w:spacing w:line="240" w:lineRule="auto"/>
      </w:pPr>
    </w:p>
    <w:p w14:paraId="286B3F2F" w14:textId="3563BC60" w:rsidR="0075582B" w:rsidRDefault="0075582B" w:rsidP="00775BB5">
      <w:pPr>
        <w:spacing w:line="240" w:lineRule="auto"/>
      </w:pPr>
    </w:p>
    <w:p w14:paraId="4E3E8198" w14:textId="4EFE9270" w:rsidR="0075582B" w:rsidRDefault="0075582B" w:rsidP="00775BB5">
      <w:pPr>
        <w:spacing w:line="240" w:lineRule="auto"/>
      </w:pPr>
    </w:p>
    <w:p w14:paraId="1744B3F2" w14:textId="41B81BE9" w:rsidR="0075582B" w:rsidRDefault="0075582B" w:rsidP="00775BB5">
      <w:pPr>
        <w:spacing w:line="240" w:lineRule="auto"/>
      </w:pPr>
    </w:p>
    <w:p w14:paraId="4F13A10C" w14:textId="3F161650" w:rsidR="0075582B" w:rsidRDefault="0075582B" w:rsidP="00775BB5">
      <w:pPr>
        <w:spacing w:line="240" w:lineRule="auto"/>
      </w:pPr>
    </w:p>
    <w:p w14:paraId="4D62C371" w14:textId="60F0B1B9" w:rsidR="0075582B" w:rsidRDefault="0075582B" w:rsidP="00775BB5">
      <w:pPr>
        <w:spacing w:line="240" w:lineRule="auto"/>
      </w:pPr>
    </w:p>
    <w:p w14:paraId="0CDEE0B9" w14:textId="5D5FDCDE" w:rsidR="0075582B" w:rsidRDefault="0075582B" w:rsidP="00775BB5">
      <w:pPr>
        <w:spacing w:line="240" w:lineRule="auto"/>
      </w:pPr>
    </w:p>
    <w:p w14:paraId="41A90B50" w14:textId="0D23CDAA" w:rsidR="0075582B" w:rsidRDefault="0075582B" w:rsidP="00775BB5">
      <w:pPr>
        <w:spacing w:line="240" w:lineRule="auto"/>
      </w:pPr>
    </w:p>
    <w:p w14:paraId="31959ED1" w14:textId="53FA8A45" w:rsidR="0075582B" w:rsidRDefault="0075582B" w:rsidP="00775BB5">
      <w:pPr>
        <w:spacing w:line="240" w:lineRule="auto"/>
      </w:pPr>
    </w:p>
    <w:p w14:paraId="4D976ACF" w14:textId="44E956B3" w:rsidR="0075582B" w:rsidRDefault="0075582B" w:rsidP="00775BB5">
      <w:pPr>
        <w:spacing w:line="240" w:lineRule="auto"/>
      </w:pPr>
    </w:p>
    <w:p w14:paraId="46AFE027" w14:textId="64370AD0" w:rsidR="0075582B" w:rsidRDefault="0075582B" w:rsidP="00775BB5">
      <w:pPr>
        <w:spacing w:line="240" w:lineRule="auto"/>
      </w:pPr>
    </w:p>
    <w:p w14:paraId="3E226CF4" w14:textId="612F8204" w:rsidR="0075582B" w:rsidRDefault="0075582B" w:rsidP="00775BB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EF3F52F" wp14:editId="126FAC3E">
            <wp:extent cx="2119195" cy="4584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19" cy="460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B5D5" w14:textId="62A5DDFE" w:rsidR="0075582B" w:rsidRDefault="0075582B" w:rsidP="00775BB5">
      <w:pPr>
        <w:spacing w:line="240" w:lineRule="auto"/>
      </w:pPr>
    </w:p>
    <w:p w14:paraId="104242C7" w14:textId="5908762D" w:rsidR="0075582B" w:rsidRDefault="0075582B" w:rsidP="00775BB5">
      <w:pPr>
        <w:spacing w:line="240" w:lineRule="auto"/>
      </w:pPr>
    </w:p>
    <w:p w14:paraId="34AA8ACB" w14:textId="0D9B5D8C" w:rsidR="0075582B" w:rsidRDefault="0075582B" w:rsidP="00775BB5">
      <w:pPr>
        <w:spacing w:line="240" w:lineRule="auto"/>
      </w:pPr>
    </w:p>
    <w:p w14:paraId="1C60887F" w14:textId="3E61324C" w:rsidR="0075582B" w:rsidRDefault="0075582B" w:rsidP="00775BB5">
      <w:pPr>
        <w:spacing w:line="240" w:lineRule="auto"/>
      </w:pPr>
    </w:p>
    <w:p w14:paraId="31D3765C" w14:textId="18707EB7" w:rsidR="0075582B" w:rsidRDefault="0075582B" w:rsidP="00775BB5">
      <w:pPr>
        <w:spacing w:line="240" w:lineRule="auto"/>
      </w:pPr>
    </w:p>
    <w:p w14:paraId="2EB9FD69" w14:textId="303B7133" w:rsidR="0075582B" w:rsidRDefault="0075582B" w:rsidP="00775BB5">
      <w:pPr>
        <w:spacing w:line="240" w:lineRule="auto"/>
      </w:pPr>
    </w:p>
    <w:p w14:paraId="73727303" w14:textId="08B330DB" w:rsidR="0075582B" w:rsidRDefault="0075582B" w:rsidP="00775BB5">
      <w:pPr>
        <w:spacing w:line="240" w:lineRule="auto"/>
      </w:pPr>
    </w:p>
    <w:p w14:paraId="5D65F149" w14:textId="2AE67269" w:rsidR="0075582B" w:rsidRDefault="0075582B" w:rsidP="00775BB5">
      <w:pPr>
        <w:spacing w:line="240" w:lineRule="auto"/>
      </w:pPr>
    </w:p>
    <w:p w14:paraId="65BFE768" w14:textId="0E1D62A4" w:rsidR="0075582B" w:rsidRDefault="0075582B" w:rsidP="00775BB5">
      <w:pPr>
        <w:spacing w:line="240" w:lineRule="auto"/>
      </w:pPr>
    </w:p>
    <w:p w14:paraId="185DE999" w14:textId="65D75903" w:rsidR="0075582B" w:rsidRDefault="0075582B" w:rsidP="00775BB5">
      <w:pPr>
        <w:spacing w:line="240" w:lineRule="auto"/>
      </w:pPr>
    </w:p>
    <w:p w14:paraId="117EBE68" w14:textId="465B47FD" w:rsidR="0075582B" w:rsidRDefault="0075582B" w:rsidP="00775BB5">
      <w:pPr>
        <w:spacing w:line="240" w:lineRule="auto"/>
      </w:pPr>
    </w:p>
    <w:p w14:paraId="36E59532" w14:textId="2099624D" w:rsidR="0075582B" w:rsidRDefault="0075582B" w:rsidP="00775BB5">
      <w:pPr>
        <w:spacing w:line="240" w:lineRule="auto"/>
      </w:pPr>
    </w:p>
    <w:p w14:paraId="375CF439" w14:textId="0411F6CB" w:rsidR="0075582B" w:rsidRDefault="0075582B" w:rsidP="00775BB5">
      <w:pPr>
        <w:spacing w:line="240" w:lineRule="auto"/>
      </w:pPr>
    </w:p>
    <w:p w14:paraId="4035732F" w14:textId="5D9096B5" w:rsidR="0075582B" w:rsidRDefault="0075582B" w:rsidP="00775BB5">
      <w:pPr>
        <w:spacing w:line="240" w:lineRule="auto"/>
      </w:pPr>
    </w:p>
    <w:p w14:paraId="0EF28648" w14:textId="09163A8C" w:rsidR="0075582B" w:rsidRDefault="0075582B" w:rsidP="00775BB5">
      <w:pPr>
        <w:spacing w:line="240" w:lineRule="auto"/>
      </w:pPr>
    </w:p>
    <w:p w14:paraId="34D0BDCA" w14:textId="470DB950" w:rsidR="0075582B" w:rsidRDefault="0075582B" w:rsidP="00775BB5">
      <w:pPr>
        <w:spacing w:line="240" w:lineRule="auto"/>
      </w:pPr>
    </w:p>
    <w:p w14:paraId="748AFE1D" w14:textId="13438664" w:rsidR="0075582B" w:rsidRDefault="0075582B" w:rsidP="00775BB5">
      <w:pPr>
        <w:spacing w:line="240" w:lineRule="auto"/>
      </w:pPr>
    </w:p>
    <w:p w14:paraId="20875484" w14:textId="02C2098C" w:rsidR="0075582B" w:rsidRDefault="0075582B" w:rsidP="00775BB5">
      <w:pPr>
        <w:spacing w:line="240" w:lineRule="auto"/>
      </w:pPr>
    </w:p>
    <w:p w14:paraId="68F4FF2C" w14:textId="19EE277C" w:rsidR="0075582B" w:rsidRDefault="0075582B" w:rsidP="00775BB5">
      <w:pPr>
        <w:spacing w:line="240" w:lineRule="auto"/>
      </w:pPr>
    </w:p>
    <w:p w14:paraId="606D8B20" w14:textId="26C1A043" w:rsidR="0075582B" w:rsidRDefault="0075582B" w:rsidP="00775BB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ED38A54" wp14:editId="746FF49C">
            <wp:extent cx="4565650" cy="811709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74" cy="814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8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A69B" w14:textId="77777777" w:rsidR="0042549F" w:rsidRDefault="0042549F">
      <w:r>
        <w:separator/>
      </w:r>
    </w:p>
  </w:endnote>
  <w:endnote w:type="continuationSeparator" w:id="0">
    <w:p w14:paraId="07BE3FAE" w14:textId="77777777" w:rsidR="0042549F" w:rsidRDefault="0042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CFC7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14:paraId="7D4F47DC" w14:textId="77777777" w:rsidTr="0075012D">
      <w:trPr>
        <w:trHeight w:val="257"/>
      </w:trPr>
      <w:tc>
        <w:tcPr>
          <w:tcW w:w="1760" w:type="pct"/>
        </w:tcPr>
        <w:p w14:paraId="37B63063" w14:textId="3260E03A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27C19">
            <w:rPr>
              <w:noProof/>
            </w:rPr>
            <w:t>2024-5-21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636B1769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1E6E01FF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6584B3E9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B3EB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F1048" w14:textId="77777777" w:rsidR="0042549F" w:rsidRDefault="0042549F">
      <w:r>
        <w:separator/>
      </w:r>
    </w:p>
  </w:footnote>
  <w:footnote w:type="continuationSeparator" w:id="0">
    <w:p w14:paraId="7C4DED41" w14:textId="77777777" w:rsidR="0042549F" w:rsidRDefault="00425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5D5C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7312EB4D" w14:textId="77777777">
      <w:trPr>
        <w:cantSplit/>
        <w:trHeight w:hRule="exact" w:val="782"/>
      </w:trPr>
      <w:tc>
        <w:tcPr>
          <w:tcW w:w="500" w:type="pct"/>
        </w:tcPr>
        <w:p w14:paraId="7CF92CB3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509CEFA4" wp14:editId="2FA24297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7E34D5F8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4C01908A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37D9DBC3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A6932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37FA7"/>
    <w:rsid w:val="0012175A"/>
    <w:rsid w:val="00152B8F"/>
    <w:rsid w:val="001A6125"/>
    <w:rsid w:val="003055E4"/>
    <w:rsid w:val="00307760"/>
    <w:rsid w:val="00322719"/>
    <w:rsid w:val="0042549F"/>
    <w:rsid w:val="00425F62"/>
    <w:rsid w:val="004E5606"/>
    <w:rsid w:val="0052233A"/>
    <w:rsid w:val="00634265"/>
    <w:rsid w:val="007162BA"/>
    <w:rsid w:val="0075012D"/>
    <w:rsid w:val="0075582B"/>
    <w:rsid w:val="00775BB5"/>
    <w:rsid w:val="00780144"/>
    <w:rsid w:val="00A3679D"/>
    <w:rsid w:val="00A42DDE"/>
    <w:rsid w:val="00C53AFA"/>
    <w:rsid w:val="00D16C4C"/>
    <w:rsid w:val="00D27C19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971EB7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CA82F-EB81-4C20-A3F8-80EBD28C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4</TotalTime>
  <Pages>5</Pages>
  <Words>14</Words>
  <Characters>81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chenhaoyue (A)</dc:creator>
  <cp:keywords/>
  <dc:description/>
  <cp:lastModifiedBy>chenhaoyue (A)</cp:lastModifiedBy>
  <cp:revision>5</cp:revision>
  <dcterms:created xsi:type="dcterms:W3CDTF">2019-07-19T03:06:00Z</dcterms:created>
  <dcterms:modified xsi:type="dcterms:W3CDTF">2024-05-21T14:20:00Z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(3)hxBsZfPok5fcjVPgRI5OabiG9RH8qWeNMIecsOxbkWm6bI4W1Qv7O4EP4rYivhXS53LRHr/s
GMpqIRMRIj50JU8116B4bMv0SJ06rx/4xcIoz3QKQY29M7z5JGJUvCnf1caI5RghdzmymO9/
H6IwnkBVH83G26C+S7TBzc7mx0NBYUwYGQBYOrkSDLeIoR9bfhcQbaub0cS9SSUnHOt7daRX
x22cw8li+6tWiFUfuL</vt:lpwstr>
  </property>
  <property fmtid="{D5CDD505-2E9C-101B-9397-08002B2CF9AE}" pid="7" name="_2015_ms_pID_7253431">
    <vt:lpwstr>3JXE3clETBLLfQlB2u9jfEMXu2pnRN7RipKvmp/dtOuLmMaPCbSj1M
6O75dUpPFcP/HXLvuC0pV5V0iUKrXWKS9kPlwHncGxs4gMjHNR4RWuXnAme1iqhVqL9kPELA
3SpGjSdA8LhdAVtTa/1bXgQ91fX28U32swq3Da9BQ3TPrhmS4/bt3lLpWsSZkkZUAO58Repa
+Ah00PG+9UDaOS2DHr1DYcIAgHv6cW6BdN4k</vt:lpwstr>
  </property>
  <property fmtid="{D5CDD505-2E9C-101B-9397-08002B2CF9AE}" pid="8" name="_2015_ms_pID_7253432">
    <vt:lpwstr>gA==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