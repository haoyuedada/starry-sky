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EF80" w14:textId="1A37CA27" w:rsidR="00152B8F" w:rsidRDefault="00327A96" w:rsidP="00775BB5">
      <w:pPr>
        <w:spacing w:line="240" w:lineRule="auto"/>
      </w:pPr>
      <w:r>
        <w:rPr>
          <w:noProof/>
        </w:rPr>
        <w:drawing>
          <wp:inline distT="0" distB="0" distL="0" distR="0" wp14:anchorId="30E3B3EA" wp14:editId="5F7B59FB">
            <wp:extent cx="1796213" cy="3886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258" cy="389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F715" w14:textId="2EDDD452" w:rsidR="00327A96" w:rsidRDefault="00327A96" w:rsidP="00775BB5">
      <w:pPr>
        <w:spacing w:line="240" w:lineRule="auto"/>
      </w:pPr>
    </w:p>
    <w:p w14:paraId="0F2712A7" w14:textId="6903415F" w:rsidR="00327A96" w:rsidRDefault="00327A96" w:rsidP="00775BB5">
      <w:pPr>
        <w:spacing w:line="240" w:lineRule="auto"/>
      </w:pPr>
    </w:p>
    <w:p w14:paraId="3CEFB5E6" w14:textId="532210F8" w:rsidR="00327A96" w:rsidRDefault="00327A96" w:rsidP="00775BB5">
      <w:pPr>
        <w:spacing w:line="240" w:lineRule="auto"/>
      </w:pPr>
    </w:p>
    <w:p w14:paraId="5CF1E0D2" w14:textId="464AB340" w:rsidR="00327A96" w:rsidRDefault="00327A96" w:rsidP="00775BB5">
      <w:pPr>
        <w:spacing w:line="240" w:lineRule="auto"/>
      </w:pPr>
    </w:p>
    <w:p w14:paraId="3ACB8BB9" w14:textId="2DBBFA25" w:rsidR="00327A96" w:rsidRDefault="00327A96" w:rsidP="00775BB5">
      <w:pPr>
        <w:spacing w:line="240" w:lineRule="auto"/>
      </w:pPr>
    </w:p>
    <w:p w14:paraId="1F78314A" w14:textId="6107A12C" w:rsidR="00327A96" w:rsidRDefault="00327A96" w:rsidP="00775BB5">
      <w:pPr>
        <w:spacing w:line="240" w:lineRule="auto"/>
      </w:pPr>
    </w:p>
    <w:p w14:paraId="7CBF0526" w14:textId="47357FC9" w:rsidR="00327A96" w:rsidRDefault="00327A96" w:rsidP="00775BB5">
      <w:pPr>
        <w:spacing w:line="240" w:lineRule="auto"/>
      </w:pPr>
    </w:p>
    <w:p w14:paraId="6A741AF5" w14:textId="033B1A26" w:rsidR="00327A96" w:rsidRDefault="00327A96" w:rsidP="00775BB5">
      <w:pPr>
        <w:spacing w:line="240" w:lineRule="auto"/>
      </w:pPr>
    </w:p>
    <w:p w14:paraId="0D66E1EC" w14:textId="3EF5E477" w:rsidR="00327A96" w:rsidRDefault="00327A96" w:rsidP="00775BB5">
      <w:pPr>
        <w:spacing w:line="240" w:lineRule="auto"/>
      </w:pPr>
    </w:p>
    <w:p w14:paraId="7A4A8FE1" w14:textId="197EA519" w:rsidR="00327A96" w:rsidRDefault="00327A96" w:rsidP="00775BB5">
      <w:pPr>
        <w:spacing w:line="240" w:lineRule="auto"/>
      </w:pPr>
    </w:p>
    <w:p w14:paraId="2A907B63" w14:textId="03DA4D80" w:rsidR="00327A96" w:rsidRDefault="00327A96" w:rsidP="00775BB5">
      <w:pPr>
        <w:spacing w:line="240" w:lineRule="auto"/>
      </w:pPr>
    </w:p>
    <w:p w14:paraId="68DBD461" w14:textId="546F85DF" w:rsidR="00327A96" w:rsidRDefault="00327A96" w:rsidP="00775BB5">
      <w:pPr>
        <w:spacing w:line="240" w:lineRule="auto"/>
      </w:pPr>
    </w:p>
    <w:p w14:paraId="556FA6C9" w14:textId="375E40A4" w:rsidR="00327A96" w:rsidRDefault="00327A96" w:rsidP="00775BB5">
      <w:pPr>
        <w:spacing w:line="240" w:lineRule="auto"/>
      </w:pPr>
    </w:p>
    <w:p w14:paraId="35E2A254" w14:textId="527A46AF" w:rsidR="00327A96" w:rsidRDefault="00327A96" w:rsidP="00775BB5">
      <w:pPr>
        <w:spacing w:line="240" w:lineRule="auto"/>
      </w:pPr>
    </w:p>
    <w:p w14:paraId="37F67D11" w14:textId="0628D8AF" w:rsidR="00327A96" w:rsidRDefault="00327A96" w:rsidP="00775BB5">
      <w:pPr>
        <w:spacing w:line="240" w:lineRule="auto"/>
      </w:pPr>
    </w:p>
    <w:p w14:paraId="680D6D71" w14:textId="662C66E8" w:rsidR="00327A96" w:rsidRDefault="00327A96" w:rsidP="00775BB5">
      <w:pPr>
        <w:spacing w:line="240" w:lineRule="auto"/>
      </w:pPr>
    </w:p>
    <w:p w14:paraId="5074D0D6" w14:textId="2C7C7391" w:rsidR="00327A96" w:rsidRDefault="00327A96" w:rsidP="00775BB5">
      <w:pPr>
        <w:spacing w:line="240" w:lineRule="auto"/>
      </w:pPr>
    </w:p>
    <w:p w14:paraId="3D6A42A4" w14:textId="308B5390" w:rsidR="00327A96" w:rsidRDefault="00327A96" w:rsidP="00775BB5">
      <w:pPr>
        <w:spacing w:line="240" w:lineRule="auto"/>
      </w:pPr>
    </w:p>
    <w:p w14:paraId="6C1187D0" w14:textId="779421DB" w:rsidR="00327A96" w:rsidRDefault="00327A96" w:rsidP="00775BB5">
      <w:pPr>
        <w:spacing w:line="240" w:lineRule="auto"/>
      </w:pPr>
    </w:p>
    <w:p w14:paraId="08E3D2F6" w14:textId="2720D959" w:rsidR="00327A96" w:rsidRDefault="00327A96" w:rsidP="00775BB5">
      <w:pPr>
        <w:spacing w:line="240" w:lineRule="auto"/>
      </w:pPr>
    </w:p>
    <w:p w14:paraId="323EE4BA" w14:textId="31D992A8" w:rsidR="00327A96" w:rsidRDefault="00327A96" w:rsidP="00775BB5">
      <w:pPr>
        <w:spacing w:line="240" w:lineRule="auto"/>
      </w:pPr>
    </w:p>
    <w:p w14:paraId="02DBFDC5" w14:textId="4CA30DA9" w:rsidR="00327A96" w:rsidRDefault="00327A96" w:rsidP="00775BB5">
      <w:pPr>
        <w:spacing w:line="240" w:lineRule="auto"/>
      </w:pPr>
    </w:p>
    <w:p w14:paraId="5D63BEF5" w14:textId="43862A71" w:rsidR="00327A96" w:rsidRDefault="00327A96" w:rsidP="00775BB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54DDE80" wp14:editId="77278E2C">
            <wp:extent cx="1784350" cy="3860291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385" cy="387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FFA7" w14:textId="61C7BD7D" w:rsidR="00327A96" w:rsidRDefault="00327A96" w:rsidP="00775BB5">
      <w:pPr>
        <w:spacing w:line="240" w:lineRule="auto"/>
      </w:pPr>
    </w:p>
    <w:p w14:paraId="46BD461E" w14:textId="6637C157" w:rsidR="00327A96" w:rsidRDefault="00327A96" w:rsidP="00775BB5">
      <w:pPr>
        <w:spacing w:line="240" w:lineRule="auto"/>
      </w:pPr>
    </w:p>
    <w:p w14:paraId="04011BA6" w14:textId="398E5824" w:rsidR="00327A96" w:rsidRDefault="00327A96" w:rsidP="00775BB5">
      <w:pPr>
        <w:spacing w:line="240" w:lineRule="auto"/>
      </w:pPr>
    </w:p>
    <w:p w14:paraId="24D836B2" w14:textId="15B7076F" w:rsidR="00327A96" w:rsidRDefault="00327A96" w:rsidP="00775BB5">
      <w:pPr>
        <w:spacing w:line="240" w:lineRule="auto"/>
      </w:pPr>
    </w:p>
    <w:p w14:paraId="29A4ECB7" w14:textId="3719F595" w:rsidR="00327A96" w:rsidRDefault="00327A96" w:rsidP="00775BB5">
      <w:pPr>
        <w:spacing w:line="240" w:lineRule="auto"/>
      </w:pPr>
    </w:p>
    <w:p w14:paraId="79EF2B71" w14:textId="676297D8" w:rsidR="00327A96" w:rsidRDefault="00327A96" w:rsidP="00775BB5">
      <w:pPr>
        <w:spacing w:line="240" w:lineRule="auto"/>
      </w:pPr>
    </w:p>
    <w:p w14:paraId="4C6814CE" w14:textId="4FF30CC9" w:rsidR="00327A96" w:rsidRDefault="00327A96" w:rsidP="00775BB5">
      <w:pPr>
        <w:spacing w:line="240" w:lineRule="auto"/>
      </w:pPr>
    </w:p>
    <w:p w14:paraId="3A3E4EB7" w14:textId="035E9834" w:rsidR="00327A96" w:rsidRDefault="00327A96" w:rsidP="00775BB5">
      <w:pPr>
        <w:spacing w:line="240" w:lineRule="auto"/>
      </w:pPr>
    </w:p>
    <w:p w14:paraId="5F01AE92" w14:textId="5E931345" w:rsidR="00327A96" w:rsidRDefault="00327A96" w:rsidP="00775BB5">
      <w:pPr>
        <w:spacing w:line="240" w:lineRule="auto"/>
      </w:pPr>
    </w:p>
    <w:p w14:paraId="4B571E0D" w14:textId="6828A659" w:rsidR="00327A96" w:rsidRDefault="00327A96" w:rsidP="00775BB5">
      <w:pPr>
        <w:spacing w:line="240" w:lineRule="auto"/>
      </w:pPr>
    </w:p>
    <w:p w14:paraId="7A828510" w14:textId="7C37A3C1" w:rsidR="00327A96" w:rsidRDefault="00327A96" w:rsidP="00775BB5">
      <w:pPr>
        <w:spacing w:line="240" w:lineRule="auto"/>
      </w:pPr>
    </w:p>
    <w:p w14:paraId="7D922782" w14:textId="6B02A4EE" w:rsidR="00327A96" w:rsidRDefault="00327A96" w:rsidP="00775BB5">
      <w:pPr>
        <w:spacing w:line="240" w:lineRule="auto"/>
      </w:pPr>
    </w:p>
    <w:p w14:paraId="5F7E1E4B" w14:textId="045D0961" w:rsidR="00327A96" w:rsidRDefault="00327A96" w:rsidP="00775BB5">
      <w:pPr>
        <w:spacing w:line="240" w:lineRule="auto"/>
      </w:pPr>
    </w:p>
    <w:p w14:paraId="003D7175" w14:textId="50365737" w:rsidR="00327A96" w:rsidRDefault="00327A96" w:rsidP="00775BB5">
      <w:pPr>
        <w:spacing w:line="240" w:lineRule="auto"/>
      </w:pPr>
    </w:p>
    <w:p w14:paraId="4FBCBE49" w14:textId="16DCCE90" w:rsidR="00327A96" w:rsidRDefault="00327A96" w:rsidP="00775BB5">
      <w:pPr>
        <w:spacing w:line="240" w:lineRule="auto"/>
      </w:pPr>
    </w:p>
    <w:p w14:paraId="2FED2E33" w14:textId="391223BC" w:rsidR="00327A96" w:rsidRDefault="00327A96" w:rsidP="00775BB5">
      <w:pPr>
        <w:spacing w:line="240" w:lineRule="auto"/>
      </w:pPr>
    </w:p>
    <w:p w14:paraId="07F1A889" w14:textId="5CDB3CF3" w:rsidR="00327A96" w:rsidRDefault="00327A96" w:rsidP="00775BB5">
      <w:pPr>
        <w:spacing w:line="240" w:lineRule="auto"/>
      </w:pPr>
    </w:p>
    <w:p w14:paraId="61BE246C" w14:textId="56881D86" w:rsidR="00327A96" w:rsidRDefault="00327A96" w:rsidP="00775BB5">
      <w:pPr>
        <w:spacing w:line="240" w:lineRule="auto"/>
      </w:pPr>
    </w:p>
    <w:p w14:paraId="3EE172CC" w14:textId="69FDE322" w:rsidR="00327A96" w:rsidRDefault="00327A96" w:rsidP="00775BB5">
      <w:pPr>
        <w:spacing w:line="240" w:lineRule="auto"/>
      </w:pPr>
    </w:p>
    <w:p w14:paraId="4BFF8630" w14:textId="24CBBC6D" w:rsidR="00327A96" w:rsidRDefault="00327A96" w:rsidP="00775BB5">
      <w:pPr>
        <w:spacing w:line="240" w:lineRule="auto"/>
      </w:pPr>
    </w:p>
    <w:p w14:paraId="37086509" w14:textId="5818D007" w:rsidR="00327A96" w:rsidRDefault="00327A96" w:rsidP="00775BB5">
      <w:pPr>
        <w:spacing w:line="240" w:lineRule="auto"/>
      </w:pPr>
    </w:p>
    <w:p w14:paraId="4AF17A81" w14:textId="2CF57829" w:rsidR="00327A96" w:rsidRDefault="00327A96" w:rsidP="00775BB5">
      <w:pPr>
        <w:spacing w:line="240" w:lineRule="auto"/>
      </w:pPr>
    </w:p>
    <w:p w14:paraId="37F68050" w14:textId="62DE3251" w:rsidR="00327A96" w:rsidRDefault="00327A96" w:rsidP="00775BB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143FE5F" wp14:editId="04C70A2E">
            <wp:extent cx="1637827" cy="35433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461" cy="355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D42B1" w14:textId="243ADE61" w:rsidR="00327A96" w:rsidRDefault="00327A96" w:rsidP="00775BB5">
      <w:pPr>
        <w:spacing w:line="240" w:lineRule="auto"/>
      </w:pPr>
    </w:p>
    <w:p w14:paraId="0171F500" w14:textId="0BD0B89A" w:rsidR="00327A96" w:rsidRDefault="00327A96" w:rsidP="00775BB5">
      <w:pPr>
        <w:spacing w:line="240" w:lineRule="auto"/>
      </w:pPr>
    </w:p>
    <w:p w14:paraId="614696E1" w14:textId="6C171E26" w:rsidR="00327A96" w:rsidRDefault="00327A96" w:rsidP="00775BB5">
      <w:pPr>
        <w:spacing w:line="240" w:lineRule="auto"/>
      </w:pPr>
    </w:p>
    <w:p w14:paraId="4DEC893F" w14:textId="065A1008" w:rsidR="00327A96" w:rsidRDefault="00327A96" w:rsidP="00775BB5">
      <w:pPr>
        <w:spacing w:line="240" w:lineRule="auto"/>
      </w:pPr>
    </w:p>
    <w:p w14:paraId="4825A3BA" w14:textId="6706DF79" w:rsidR="00327A96" w:rsidRDefault="00327A96" w:rsidP="00775BB5">
      <w:pPr>
        <w:spacing w:line="240" w:lineRule="auto"/>
      </w:pPr>
    </w:p>
    <w:p w14:paraId="0DB81B0C" w14:textId="6AF25906" w:rsidR="00327A96" w:rsidRDefault="00327A96" w:rsidP="00775BB5">
      <w:pPr>
        <w:spacing w:line="240" w:lineRule="auto"/>
      </w:pPr>
    </w:p>
    <w:p w14:paraId="6E4E27D3" w14:textId="475AB22D" w:rsidR="00327A96" w:rsidRDefault="00327A96" w:rsidP="00775BB5">
      <w:pPr>
        <w:spacing w:line="240" w:lineRule="auto"/>
      </w:pPr>
    </w:p>
    <w:p w14:paraId="7D72512B" w14:textId="25A0E33F" w:rsidR="00327A96" w:rsidRDefault="00327A96" w:rsidP="00775BB5">
      <w:pPr>
        <w:spacing w:line="240" w:lineRule="auto"/>
      </w:pPr>
    </w:p>
    <w:p w14:paraId="283AAED8" w14:textId="6E526ED4" w:rsidR="00327A96" w:rsidRDefault="00327A96" w:rsidP="00775BB5">
      <w:pPr>
        <w:spacing w:line="240" w:lineRule="auto"/>
      </w:pPr>
    </w:p>
    <w:p w14:paraId="6B72BD77" w14:textId="2BDB6136" w:rsidR="00327A96" w:rsidRDefault="00327A96" w:rsidP="00775BB5">
      <w:pPr>
        <w:spacing w:line="240" w:lineRule="auto"/>
      </w:pPr>
    </w:p>
    <w:p w14:paraId="1A2D2C83" w14:textId="5211538A" w:rsidR="00327A96" w:rsidRDefault="00327A96" w:rsidP="00775BB5">
      <w:pPr>
        <w:spacing w:line="240" w:lineRule="auto"/>
      </w:pPr>
    </w:p>
    <w:p w14:paraId="7DBEA694" w14:textId="1609669E" w:rsidR="00327A96" w:rsidRDefault="00327A96" w:rsidP="00775BB5">
      <w:pPr>
        <w:spacing w:line="240" w:lineRule="auto"/>
      </w:pPr>
    </w:p>
    <w:p w14:paraId="01B26FC7" w14:textId="3576D77F" w:rsidR="00327A96" w:rsidRDefault="00327A96" w:rsidP="00775BB5">
      <w:pPr>
        <w:spacing w:line="240" w:lineRule="auto"/>
      </w:pPr>
    </w:p>
    <w:p w14:paraId="2B35F171" w14:textId="4F7C3F69" w:rsidR="00327A96" w:rsidRDefault="00327A96" w:rsidP="00775BB5">
      <w:pPr>
        <w:spacing w:line="240" w:lineRule="auto"/>
      </w:pPr>
    </w:p>
    <w:p w14:paraId="6C99844C" w14:textId="587539B0" w:rsidR="00327A96" w:rsidRDefault="00327A96" w:rsidP="00775BB5">
      <w:pPr>
        <w:spacing w:line="240" w:lineRule="auto"/>
      </w:pPr>
    </w:p>
    <w:p w14:paraId="24330C4D" w14:textId="556BA702" w:rsidR="00327A96" w:rsidRDefault="00327A96" w:rsidP="00775BB5">
      <w:pPr>
        <w:spacing w:line="240" w:lineRule="auto"/>
      </w:pPr>
    </w:p>
    <w:p w14:paraId="1DF2EB0B" w14:textId="0B2FCD61" w:rsidR="00327A96" w:rsidRDefault="00327A96" w:rsidP="00775BB5">
      <w:pPr>
        <w:spacing w:line="240" w:lineRule="auto"/>
      </w:pPr>
    </w:p>
    <w:p w14:paraId="43E6C78C" w14:textId="07822060" w:rsidR="00327A96" w:rsidRDefault="00327A96" w:rsidP="00775BB5">
      <w:pPr>
        <w:spacing w:line="240" w:lineRule="auto"/>
      </w:pPr>
    </w:p>
    <w:p w14:paraId="2620C68A" w14:textId="526D506F" w:rsidR="00327A96" w:rsidRDefault="00327A96" w:rsidP="00775BB5">
      <w:pPr>
        <w:spacing w:line="240" w:lineRule="auto"/>
      </w:pPr>
    </w:p>
    <w:p w14:paraId="46B383EC" w14:textId="6FD8C727" w:rsidR="00327A96" w:rsidRDefault="00327A96" w:rsidP="00775BB5">
      <w:pPr>
        <w:spacing w:line="240" w:lineRule="auto"/>
      </w:pPr>
    </w:p>
    <w:p w14:paraId="6A5D1BE0" w14:textId="11035232" w:rsidR="00327A96" w:rsidRDefault="00327A96" w:rsidP="00775BB5">
      <w:pPr>
        <w:spacing w:line="240" w:lineRule="auto"/>
      </w:pPr>
    </w:p>
    <w:p w14:paraId="4774F845" w14:textId="6D653A11" w:rsidR="00327A96" w:rsidRDefault="00327A96" w:rsidP="00775BB5">
      <w:pPr>
        <w:spacing w:line="240" w:lineRule="auto"/>
      </w:pPr>
    </w:p>
    <w:p w14:paraId="5F71978F" w14:textId="23D02CAE" w:rsidR="00327A96" w:rsidRDefault="00327A96" w:rsidP="00775BB5">
      <w:pPr>
        <w:spacing w:line="240" w:lineRule="auto"/>
      </w:pPr>
    </w:p>
    <w:p w14:paraId="044EDFFD" w14:textId="60F3990B" w:rsidR="00327A96" w:rsidRDefault="00327A96" w:rsidP="00775BB5">
      <w:pPr>
        <w:spacing w:line="240" w:lineRule="auto"/>
      </w:pPr>
    </w:p>
    <w:p w14:paraId="661AF1B7" w14:textId="676DF782" w:rsidR="00327A96" w:rsidRDefault="00327A96" w:rsidP="00775BB5">
      <w:pPr>
        <w:spacing w:line="24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BFE695" wp14:editId="66A247BE">
            <wp:extent cx="1502809" cy="32512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87" cy="325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A9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32934" w14:textId="77777777" w:rsidR="00201DA5" w:rsidRDefault="00201DA5">
      <w:r>
        <w:separator/>
      </w:r>
    </w:p>
  </w:endnote>
  <w:endnote w:type="continuationSeparator" w:id="0">
    <w:p w14:paraId="17AAC629" w14:textId="77777777" w:rsidR="00201DA5" w:rsidRDefault="00201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49E35" w14:textId="77777777"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14:paraId="6818A533" w14:textId="77777777" w:rsidTr="0075012D">
      <w:trPr>
        <w:trHeight w:val="257"/>
      </w:trPr>
      <w:tc>
        <w:tcPr>
          <w:tcW w:w="1760" w:type="pct"/>
        </w:tcPr>
        <w:p w14:paraId="7418D6F1" w14:textId="77777777"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327A96">
            <w:rPr>
              <w:noProof/>
            </w:rPr>
            <w:t>2024-5-21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7FAE365" w14:textId="77777777"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6EF27FAB" w14:textId="77777777"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14868CE4" w14:textId="77777777"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83D4" w14:textId="77777777"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CAEEB" w14:textId="77777777" w:rsidR="00201DA5" w:rsidRDefault="00201DA5">
      <w:r>
        <w:separator/>
      </w:r>
    </w:p>
  </w:footnote>
  <w:footnote w:type="continuationSeparator" w:id="0">
    <w:p w14:paraId="2FDB9DBC" w14:textId="77777777" w:rsidR="00201DA5" w:rsidRDefault="00201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E7036" w14:textId="77777777"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 w14:paraId="5DFAC23F" w14:textId="77777777">
      <w:trPr>
        <w:cantSplit/>
        <w:trHeight w:hRule="exact" w:val="782"/>
      </w:trPr>
      <w:tc>
        <w:tcPr>
          <w:tcW w:w="500" w:type="pct"/>
        </w:tcPr>
        <w:p w14:paraId="132AEAC8" w14:textId="77777777"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487575D2" wp14:editId="5D35CAE2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707DA85C" w14:textId="77777777"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1FB0D57C" w14:textId="77777777"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77FAE0AC" w14:textId="77777777"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B5C99" w14:textId="77777777"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201DA5"/>
    <w:rsid w:val="003055E4"/>
    <w:rsid w:val="00307760"/>
    <w:rsid w:val="00322719"/>
    <w:rsid w:val="00327A96"/>
    <w:rsid w:val="00425F62"/>
    <w:rsid w:val="0052233A"/>
    <w:rsid w:val="00634265"/>
    <w:rsid w:val="007162BA"/>
    <w:rsid w:val="0075012D"/>
    <w:rsid w:val="00775BB5"/>
    <w:rsid w:val="00780144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542ED1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CA82F-EB81-4C20-A3F8-80EBD28C1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10</TotalTime>
  <Pages>4</Pages>
  <Words>11</Words>
  <Characters>65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chenhaoyue (A)</dc:creator>
  <cp:keywords/>
  <dc:description/>
  <cp:lastModifiedBy>chenhaoyue (A)</cp:lastModifiedBy>
  <cp:revision>2</cp:revision>
  <dcterms:created xsi:type="dcterms:W3CDTF">2019-07-19T03:06:00Z</dcterms:created>
  <dcterms:modified xsi:type="dcterms:W3CDTF">2024-05-21T15:59:00Z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